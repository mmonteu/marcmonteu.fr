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617" w:rsidRDefault="00B366D7" w:rsidP="00831617">
      <w:r>
        <w:rPr>
          <w:noProof/>
        </w:rPr>
        <w:drawing>
          <wp:anchor distT="0" distB="0" distL="114300" distR="114300" simplePos="0" relativeHeight="251653119" behindDoc="0" locked="0" layoutInCell="1" allowOverlap="1" wp14:anchorId="31276724" wp14:editId="4FAC9456">
            <wp:simplePos x="0" y="0"/>
            <wp:positionH relativeFrom="column">
              <wp:posOffset>-912495</wp:posOffset>
            </wp:positionH>
            <wp:positionV relativeFrom="paragraph">
              <wp:posOffset>-881049</wp:posOffset>
            </wp:positionV>
            <wp:extent cx="7559675" cy="10643235"/>
            <wp:effectExtent l="0" t="0" r="3175" b="5715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C3934A" wp14:editId="2BF654E0">
                <wp:simplePos x="0" y="0"/>
                <wp:positionH relativeFrom="margin">
                  <wp:align>left</wp:align>
                </wp:positionH>
                <wp:positionV relativeFrom="paragraph">
                  <wp:posOffset>166</wp:posOffset>
                </wp:positionV>
                <wp:extent cx="3930650" cy="1789430"/>
                <wp:effectExtent l="0" t="0" r="0" b="127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78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17" w:rsidRPr="00831617" w:rsidRDefault="00831617" w:rsidP="00831617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80"/>
                              </w:rPr>
                            </w:pPr>
                            <w:r w:rsidRPr="0083161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80"/>
                              </w:rPr>
                              <w:t>RAPPORT DE STAGE - BTS SIO 1</w:t>
                            </w:r>
                            <w:r w:rsidRPr="00831617">
                              <w:rPr>
                                <w:rFonts w:ascii="Gill Sans MT" w:hAnsi="Gill Sans MT"/>
                                <w:color w:val="0070C0"/>
                                <w:sz w:val="72"/>
                                <w:szCs w:val="80"/>
                                <w:vertAlign w:val="superscript"/>
                              </w:rPr>
                              <w:t>ère</w:t>
                            </w:r>
                            <w:r w:rsidRPr="00831617">
                              <w:rPr>
                                <w:rFonts w:ascii="Gill Sans MT" w:hAnsi="Gill Sans MT"/>
                                <w:b/>
                                <w:color w:val="0070C0"/>
                                <w:sz w:val="72"/>
                                <w:szCs w:val="80"/>
                              </w:rPr>
                              <w:t xml:space="preserve"> ANNEE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934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0;width:309.5pt;height:140.9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Kv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" filled="f" stroked="f">
                <v:textbox>
                  <w:txbxContent>
                    <w:p w:rsidR="00831617" w:rsidRPr="00831617" w:rsidRDefault="00831617" w:rsidP="00831617">
                      <w:pPr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80"/>
                        </w:rPr>
                      </w:pPr>
                      <w:r w:rsidRPr="0083161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80"/>
                        </w:rPr>
                        <w:t>RAPPORT DE STAGE - BTS SIO 1</w:t>
                      </w:r>
                      <w:r w:rsidRPr="00831617">
                        <w:rPr>
                          <w:rFonts w:ascii="Gill Sans MT" w:hAnsi="Gill Sans MT"/>
                          <w:color w:val="0070C0"/>
                          <w:sz w:val="72"/>
                          <w:szCs w:val="80"/>
                          <w:vertAlign w:val="superscript"/>
                        </w:rPr>
                        <w:t>ère</w:t>
                      </w:r>
                      <w:r w:rsidRPr="00831617">
                        <w:rPr>
                          <w:rFonts w:ascii="Gill Sans MT" w:hAnsi="Gill Sans MT"/>
                          <w:b/>
                          <w:color w:val="0070C0"/>
                          <w:sz w:val="72"/>
                          <w:szCs w:val="80"/>
                        </w:rPr>
                        <w:t xml:space="preserve"> ANNEE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1617" w:rsidRDefault="00831617"/>
    <w:p w:rsidR="00831617" w:rsidRDefault="00B366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2EACC" wp14:editId="6A964A48">
                <wp:simplePos x="0" y="0"/>
                <wp:positionH relativeFrom="margin">
                  <wp:align>left</wp:align>
                </wp:positionH>
                <wp:positionV relativeFrom="paragraph">
                  <wp:posOffset>2379953</wp:posOffset>
                </wp:positionV>
                <wp:extent cx="3414395" cy="414655"/>
                <wp:effectExtent l="0" t="0" r="0" b="444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17" w:rsidRPr="00C8055E" w:rsidRDefault="00831617" w:rsidP="00831617">
                            <w:pPr>
                              <w:rPr>
                                <w:rFonts w:ascii="Gill Sans MT" w:hAnsi="Gill Sans MT"/>
                                <w:color w:val="8DB3E2" w:themeColor="text2" w:themeTint="66"/>
                                <w:sz w:val="34"/>
                                <w:szCs w:val="34"/>
                              </w:rPr>
                            </w:pPr>
                            <w:r w:rsidRPr="00C8055E">
                              <w:rPr>
                                <w:rFonts w:ascii="Gill Sans MT" w:hAnsi="Gill Sans MT"/>
                                <w:color w:val="8DB3E2" w:themeColor="text2" w:themeTint="66"/>
                                <w:sz w:val="34"/>
                                <w:szCs w:val="34"/>
                              </w:rPr>
                              <w:t>Du 30/05/2016 au 01/07/2016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EACC" id="Zone de texte 5" o:spid="_x0000_s1027" type="#_x0000_t202" style="position:absolute;margin-left:0;margin-top:187.4pt;width:268.85pt;height:32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" filled="f" stroked="f">
                <v:textbox>
                  <w:txbxContent>
                    <w:p w:rsidR="00831617" w:rsidRPr="00C8055E" w:rsidRDefault="00831617" w:rsidP="00831617">
                      <w:pPr>
                        <w:rPr>
                          <w:rFonts w:ascii="Gill Sans MT" w:hAnsi="Gill Sans MT"/>
                          <w:color w:val="8DB3E2" w:themeColor="text2" w:themeTint="66"/>
                          <w:sz w:val="34"/>
                          <w:szCs w:val="34"/>
                        </w:rPr>
                      </w:pPr>
                      <w:r w:rsidRPr="00C8055E">
                        <w:rPr>
                          <w:rFonts w:ascii="Gill Sans MT" w:hAnsi="Gill Sans MT"/>
                          <w:color w:val="8DB3E2" w:themeColor="text2" w:themeTint="66"/>
                          <w:sz w:val="34"/>
                          <w:szCs w:val="34"/>
                        </w:rPr>
                        <w:t>Du 30/05/2016 au 01/07/2016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C5964" wp14:editId="2E6E3A9B">
                <wp:simplePos x="0" y="0"/>
                <wp:positionH relativeFrom="margin">
                  <wp:align>left</wp:align>
                </wp:positionH>
                <wp:positionV relativeFrom="paragraph">
                  <wp:posOffset>1537252</wp:posOffset>
                </wp:positionV>
                <wp:extent cx="3414395" cy="414655"/>
                <wp:effectExtent l="0" t="0" r="0" b="4445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17" w:rsidRPr="00831617" w:rsidRDefault="00831617" w:rsidP="00831617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34"/>
                              </w:rPr>
                            </w:pPr>
                            <w:r w:rsidRPr="00831617"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34"/>
                              </w:rPr>
                              <w:t>Elixir 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5964" id="Zone de texte 8" o:spid="_x0000_s1028" type="#_x0000_t202" style="position:absolute;margin-left:0;margin-top:121.05pt;width:268.85pt;height:32.6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" filled="f" stroked="f">
                <v:textbox>
                  <w:txbxContent>
                    <w:p w:rsidR="00831617" w:rsidRPr="00831617" w:rsidRDefault="00831617" w:rsidP="00831617">
                      <w:pPr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34"/>
                        </w:rPr>
                      </w:pPr>
                      <w:r w:rsidRPr="00831617"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34"/>
                        </w:rPr>
                        <w:t>Elixir Consulting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0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8D76D9" wp14:editId="221551E1">
                <wp:simplePos x="0" y="0"/>
                <wp:positionH relativeFrom="column">
                  <wp:posOffset>5530215</wp:posOffset>
                </wp:positionH>
                <wp:positionV relativeFrom="paragraph">
                  <wp:posOffset>8794502</wp:posOffset>
                </wp:positionV>
                <wp:extent cx="1910080" cy="84264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617" w:rsidRPr="00C8055E" w:rsidRDefault="00831617" w:rsidP="00831617">
                            <w:pPr>
                              <w:rPr>
                                <w:rFonts w:ascii="Gill Sans MT" w:hAnsi="Gill Sans MT"/>
                                <w:b/>
                                <w:color w:val="A6A6A6" w:themeColor="background1" w:themeShade="A6"/>
                                <w:sz w:val="56"/>
                                <w:szCs w:val="80"/>
                              </w:rPr>
                            </w:pPr>
                            <w:r w:rsidRPr="00C8055E">
                              <w:rPr>
                                <w:rFonts w:ascii="Gill Sans MT" w:hAnsi="Gill Sans MT"/>
                                <w:b/>
                                <w:color w:val="A6A6A6" w:themeColor="background1" w:themeShade="A6"/>
                                <w:sz w:val="56"/>
                                <w:szCs w:val="80"/>
                              </w:rPr>
                              <w:t>Marc MONTEU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76D9" id="Zone de texte 7" o:spid="_x0000_s1029" type="#_x0000_t202" style="position:absolute;margin-left:435.45pt;margin-top:692.5pt;width:150.4pt;height:6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" filled="f" stroked="f">
                <v:textbox>
                  <w:txbxContent>
                    <w:p w:rsidR="00831617" w:rsidRPr="00C8055E" w:rsidRDefault="00831617" w:rsidP="00831617">
                      <w:pPr>
                        <w:rPr>
                          <w:rFonts w:ascii="Gill Sans MT" w:hAnsi="Gill Sans MT"/>
                          <w:b/>
                          <w:color w:val="A6A6A6" w:themeColor="background1" w:themeShade="A6"/>
                          <w:sz w:val="56"/>
                          <w:szCs w:val="80"/>
                        </w:rPr>
                      </w:pPr>
                      <w:r w:rsidRPr="00C8055E">
                        <w:rPr>
                          <w:rFonts w:ascii="Gill Sans MT" w:hAnsi="Gill Sans MT"/>
                          <w:b/>
                          <w:color w:val="A6A6A6" w:themeColor="background1" w:themeShade="A6"/>
                          <w:sz w:val="56"/>
                          <w:szCs w:val="80"/>
                        </w:rPr>
                        <w:t>Marc MONTEU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1617">
        <w:br w:type="page"/>
      </w:r>
    </w:p>
    <w:p w:rsidR="005E5950" w:rsidRDefault="000E77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82169" wp14:editId="6AF6B0F4">
                <wp:simplePos x="0" y="0"/>
                <wp:positionH relativeFrom="margin">
                  <wp:align>center</wp:align>
                </wp:positionH>
                <wp:positionV relativeFrom="paragraph">
                  <wp:posOffset>304</wp:posOffset>
                </wp:positionV>
                <wp:extent cx="6162040" cy="84264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7742" w:rsidRPr="000E7742" w:rsidRDefault="000E7742" w:rsidP="000E7742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</w:pPr>
                            <w:r w:rsidRPr="000E7742"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  <w:t>SOMMAIRE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2169" id="Zone de texte 9" o:spid="_x0000_s1030" type="#_x0000_t202" style="position:absolute;margin-left:0;margin-top:0;width:485.2pt;height:66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" filled="f" stroked="f">
                <v:textbox>
                  <w:txbxContent>
                    <w:p w:rsidR="000E7742" w:rsidRPr="000E7742" w:rsidRDefault="000E7742" w:rsidP="000E7742">
                      <w:pPr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</w:pPr>
                      <w:r w:rsidRPr="000E7742"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  <w:t>SOMMAIRE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5950" w:rsidRPr="005E5950" w:rsidRDefault="005E5950" w:rsidP="005E5950"/>
    <w:p w:rsidR="005E5950" w:rsidRPr="005E5950" w:rsidRDefault="005E5950" w:rsidP="005E5950"/>
    <w:bookmarkStart w:id="0" w:name="_GoBack"/>
    <w:bookmarkEnd w:id="0"/>
    <w:p w:rsidR="005E5950" w:rsidRPr="005E5950" w:rsidRDefault="009F47A6" w:rsidP="005E595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DC641" wp14:editId="060BB0C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438650" cy="1162050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2"/>
                                <w:szCs w:val="80"/>
                              </w:rPr>
                            </w:pPr>
                            <w:r w:rsidRPr="00CF5F73">
                              <w:rPr>
                                <w:rFonts w:ascii="Gill Sans MT" w:hAnsi="Gill Sans MT"/>
                                <w:b/>
                                <w:color w:val="0070C0"/>
                                <w:sz w:val="52"/>
                                <w:szCs w:val="80"/>
                              </w:rPr>
                              <w:t>INTRODUCTION</w:t>
                            </w:r>
                            <w:r w:rsidR="009F47A6">
                              <w:rPr>
                                <w:rFonts w:ascii="Gill Sans MT" w:hAnsi="Gill Sans MT"/>
                                <w:b/>
                                <w:color w:val="0070C0"/>
                                <w:sz w:val="52"/>
                                <w:szCs w:val="80"/>
                              </w:rPr>
                              <w:t xml:space="preserve">. </w:t>
                            </w:r>
                            <w:r w:rsidR="009F47A6" w:rsidRPr="009F47A6"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80"/>
                              </w:rPr>
                              <w:t>Page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C641" id="Zone de texte 22" o:spid="_x0000_s1031" type="#_x0000_t202" style="position:absolute;margin-left:0;margin-top:.6pt;width:349.5pt;height:91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" filled="f" stroked="f">
                <v:textbox>
                  <w:txbxContent>
                    <w:p w:rsidR="00CF5F73" w:rsidRPr="00CF5F73" w:rsidRDefault="00CF5F73" w:rsidP="00CF5F73">
                      <w:pPr>
                        <w:rPr>
                          <w:rFonts w:ascii="Gill Sans MT" w:hAnsi="Gill Sans MT"/>
                          <w:b/>
                          <w:color w:val="0070C0"/>
                          <w:sz w:val="52"/>
                          <w:szCs w:val="80"/>
                        </w:rPr>
                      </w:pPr>
                      <w:r w:rsidRPr="00CF5F73">
                        <w:rPr>
                          <w:rFonts w:ascii="Gill Sans MT" w:hAnsi="Gill Sans MT"/>
                          <w:b/>
                          <w:color w:val="0070C0"/>
                          <w:sz w:val="52"/>
                          <w:szCs w:val="80"/>
                        </w:rPr>
                        <w:t>INTRODUCTION</w:t>
                      </w:r>
                      <w:r w:rsidR="009F47A6">
                        <w:rPr>
                          <w:rFonts w:ascii="Gill Sans MT" w:hAnsi="Gill Sans MT"/>
                          <w:b/>
                          <w:color w:val="0070C0"/>
                          <w:sz w:val="52"/>
                          <w:szCs w:val="80"/>
                        </w:rPr>
                        <w:t xml:space="preserve">. </w:t>
                      </w:r>
                      <w:r w:rsidR="009F47A6" w:rsidRPr="009F47A6"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80"/>
                        </w:rPr>
                        <w:t>Page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9F47A6" w:rsidP="005E59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90B85" wp14:editId="66CBA6C9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248275" cy="581025"/>
                <wp:effectExtent l="0" t="0" r="0" b="9525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2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2"/>
                                <w:szCs w:val="80"/>
                              </w:rPr>
                              <w:t>Elixir Consulting</w:t>
                            </w:r>
                            <w:r w:rsidR="009F47A6">
                              <w:rPr>
                                <w:rFonts w:ascii="Gill Sans MT" w:hAnsi="Gill Sans MT"/>
                                <w:b/>
                                <w:color w:val="0070C0"/>
                                <w:sz w:val="52"/>
                                <w:szCs w:val="80"/>
                              </w:rPr>
                              <w:t xml:space="preserve">. </w:t>
                            </w:r>
                            <w:r w:rsidR="009F47A6" w:rsidRPr="009F47A6">
                              <w:rPr>
                                <w:rFonts w:ascii="Gill Sans MT" w:hAnsi="Gill Sans MT"/>
                                <w:b/>
                                <w:color w:val="0070C0"/>
                                <w:sz w:val="40"/>
                                <w:szCs w:val="80"/>
                              </w:rPr>
                              <w:t>Page 4 à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0B85" id="Zone de texte 24" o:spid="_x0000_s1032" type="#_x0000_t202" style="position:absolute;margin-left:0;margin-top:9.75pt;width:413.25pt;height:45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" filled="f" stroked="f">
                <v:textbox>
                  <w:txbxContent>
                    <w:p w:rsidR="00CF5F73" w:rsidRPr="00CF5F73" w:rsidRDefault="00CF5F73" w:rsidP="00CF5F73">
                      <w:pPr>
                        <w:rPr>
                          <w:rFonts w:ascii="Gill Sans MT" w:hAnsi="Gill Sans MT"/>
                          <w:b/>
                          <w:color w:val="0070C0"/>
                          <w:sz w:val="52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2"/>
                          <w:szCs w:val="80"/>
                        </w:rPr>
                        <w:t>Elixir Consulting</w:t>
                      </w:r>
                      <w:r w:rsidR="009F47A6">
                        <w:rPr>
                          <w:rFonts w:ascii="Gill Sans MT" w:hAnsi="Gill Sans MT"/>
                          <w:b/>
                          <w:color w:val="0070C0"/>
                          <w:sz w:val="52"/>
                          <w:szCs w:val="80"/>
                        </w:rPr>
                        <w:t xml:space="preserve">. </w:t>
                      </w:r>
                      <w:r w:rsidR="009F47A6" w:rsidRPr="009F47A6">
                        <w:rPr>
                          <w:rFonts w:ascii="Gill Sans MT" w:hAnsi="Gill Sans MT"/>
                          <w:b/>
                          <w:color w:val="0070C0"/>
                          <w:sz w:val="40"/>
                          <w:szCs w:val="80"/>
                        </w:rPr>
                        <w:t>Page 4 à 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9F47A6" w:rsidP="005E595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CF4AE" wp14:editId="62C3B28B">
                <wp:simplePos x="0" y="0"/>
                <wp:positionH relativeFrom="margin">
                  <wp:posOffset>0</wp:posOffset>
                </wp:positionH>
                <wp:positionV relativeFrom="paragraph">
                  <wp:posOffset>189865</wp:posOffset>
                </wp:positionV>
                <wp:extent cx="3554095" cy="2524125"/>
                <wp:effectExtent l="0" t="0" r="0" b="9525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Default="00CF5F73" w:rsidP="00CF5F73">
                            <w:pPr>
                              <w:ind w:firstLine="708"/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</w:pPr>
                            <w:r w:rsidRPr="00CF5F73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>1/ Localisation</w:t>
                            </w:r>
                            <w:r w:rsidR="009F47A6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 xml:space="preserve"> – 4 </w:t>
                            </w:r>
                          </w:p>
                          <w:p w:rsidR="00CF5F73" w:rsidRDefault="00CF5F73" w:rsidP="00CF5F73">
                            <w:pPr>
                              <w:ind w:firstLine="708"/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</w:pPr>
                          </w:p>
                          <w:p w:rsidR="00CF5F73" w:rsidRDefault="00CF5F73" w:rsidP="00CF5F73">
                            <w:pPr>
                              <w:ind w:firstLine="708"/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>II/ Présentation</w:t>
                            </w:r>
                            <w:r w:rsidR="009F47A6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 xml:space="preserve"> – 5 </w:t>
                            </w:r>
                          </w:p>
                          <w:p w:rsidR="00CF5F73" w:rsidRDefault="00CF5F73" w:rsidP="00CF5F73">
                            <w:pPr>
                              <w:ind w:firstLine="708"/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</w:pPr>
                          </w:p>
                          <w:p w:rsidR="00CF5F73" w:rsidRDefault="00CF5F73" w:rsidP="00CF5F73">
                            <w:pPr>
                              <w:ind w:firstLine="708"/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>III/ Les Missions</w:t>
                            </w:r>
                            <w:r w:rsidR="009F47A6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 xml:space="preserve"> – 6 </w:t>
                            </w:r>
                          </w:p>
                          <w:p w:rsidR="00CF5F73" w:rsidRDefault="00CF5F73" w:rsidP="00CF5F73">
                            <w:pPr>
                              <w:ind w:firstLine="708"/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</w:pPr>
                          </w:p>
                          <w:p w:rsidR="00CF5F73" w:rsidRPr="00CF5F73" w:rsidRDefault="00CF5F73" w:rsidP="00CF5F73">
                            <w:pPr>
                              <w:ind w:firstLine="708"/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>IV/ Conclusion</w:t>
                            </w:r>
                            <w:r w:rsidR="009F47A6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44"/>
                                <w:szCs w:val="34"/>
                              </w:rPr>
                              <w:t xml:space="preserve"> – 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CF4AE" id="Zone de texte 25" o:spid="_x0000_s1033" type="#_x0000_t202" style="position:absolute;margin-left:0;margin-top:14.95pt;width:279.85pt;height:19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" filled="f" stroked="f">
                <v:textbox>
                  <w:txbxContent>
                    <w:p w:rsidR="00CF5F73" w:rsidRDefault="00CF5F73" w:rsidP="00CF5F73">
                      <w:pPr>
                        <w:ind w:firstLine="708"/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</w:pPr>
                      <w:r w:rsidRPr="00CF5F73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>1/ Localisation</w:t>
                      </w:r>
                      <w:r w:rsidR="009F47A6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 xml:space="preserve"> – 4 </w:t>
                      </w:r>
                    </w:p>
                    <w:p w:rsidR="00CF5F73" w:rsidRDefault="00CF5F73" w:rsidP="00CF5F73">
                      <w:pPr>
                        <w:ind w:firstLine="708"/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</w:pPr>
                    </w:p>
                    <w:p w:rsidR="00CF5F73" w:rsidRDefault="00CF5F73" w:rsidP="00CF5F73">
                      <w:pPr>
                        <w:ind w:firstLine="708"/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>II/ Présentation</w:t>
                      </w:r>
                      <w:r w:rsidR="009F47A6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 xml:space="preserve"> – 5 </w:t>
                      </w:r>
                    </w:p>
                    <w:p w:rsidR="00CF5F73" w:rsidRDefault="00CF5F73" w:rsidP="00CF5F73">
                      <w:pPr>
                        <w:ind w:firstLine="708"/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</w:pPr>
                    </w:p>
                    <w:p w:rsidR="00CF5F73" w:rsidRDefault="00CF5F73" w:rsidP="00CF5F73">
                      <w:pPr>
                        <w:ind w:firstLine="708"/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>III/ Les Missions</w:t>
                      </w:r>
                      <w:r w:rsidR="009F47A6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 xml:space="preserve"> – 6 </w:t>
                      </w:r>
                    </w:p>
                    <w:p w:rsidR="00CF5F73" w:rsidRDefault="00CF5F73" w:rsidP="00CF5F73">
                      <w:pPr>
                        <w:ind w:firstLine="708"/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</w:pPr>
                    </w:p>
                    <w:p w:rsidR="00CF5F73" w:rsidRPr="00CF5F73" w:rsidRDefault="00CF5F73" w:rsidP="00CF5F73">
                      <w:pPr>
                        <w:ind w:firstLine="708"/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>IV/ Conclusion</w:t>
                      </w:r>
                      <w:r w:rsidR="009F47A6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44"/>
                          <w:szCs w:val="34"/>
                        </w:rPr>
                        <w:t xml:space="preserve"> – 7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Pr="005E5950" w:rsidRDefault="005E5950" w:rsidP="005E5950"/>
    <w:p w:rsidR="005E5950" w:rsidRDefault="005E5950" w:rsidP="005E5950"/>
    <w:p w:rsidR="0058332A" w:rsidRDefault="005E5950" w:rsidP="005E5950">
      <w:pPr>
        <w:tabs>
          <w:tab w:val="left" w:pos="5284"/>
        </w:tabs>
      </w:pPr>
      <w:r>
        <w:tab/>
      </w: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5E5950" w:rsidP="005E5950">
      <w:pPr>
        <w:tabs>
          <w:tab w:val="left" w:pos="5284"/>
        </w:tabs>
      </w:pPr>
    </w:p>
    <w:p w:rsidR="005E5950" w:rsidRDefault="00965922" w:rsidP="005E5950">
      <w:pPr>
        <w:tabs>
          <w:tab w:val="left" w:pos="52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BF9E2" wp14:editId="0F1E0BD3">
                <wp:simplePos x="0" y="0"/>
                <wp:positionH relativeFrom="margin">
                  <wp:align>center</wp:align>
                </wp:positionH>
                <wp:positionV relativeFrom="paragraph">
                  <wp:posOffset>579</wp:posOffset>
                </wp:positionV>
                <wp:extent cx="6162040" cy="818515"/>
                <wp:effectExtent l="0" t="0" r="0" b="635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818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22F" w:rsidRPr="000E7742" w:rsidRDefault="0093722F" w:rsidP="0093722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  <w:t>INTRODUCTION</w:t>
                            </w:r>
                            <w:r w:rsidR="00A83C90"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F9E2" id="Zone de texte 17" o:spid="_x0000_s1034" type="#_x0000_t202" style="position:absolute;margin-left:0;margin-top:.05pt;width:485.2pt;height:64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" filled="f" stroked="f">
                <v:textbox>
                  <w:txbxContent>
                    <w:p w:rsidR="0093722F" w:rsidRPr="000E7742" w:rsidRDefault="0093722F" w:rsidP="0093722F">
                      <w:pPr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  <w:t>INTRODUCTION</w:t>
                      </w:r>
                      <w:r w:rsidR="00A83C90"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E5950" w:rsidRDefault="005E5950" w:rsidP="005E5950">
      <w:pPr>
        <w:tabs>
          <w:tab w:val="left" w:pos="5284"/>
        </w:tabs>
      </w:pPr>
    </w:p>
    <w:p w:rsidR="00646BA6" w:rsidRDefault="0093722F" w:rsidP="00965922">
      <w:pPr>
        <w:ind w:firstLine="708"/>
        <w:jc w:val="both"/>
        <w:rPr>
          <w:sz w:val="28"/>
          <w:szCs w:val="28"/>
        </w:rPr>
      </w:pPr>
      <w:r w:rsidRPr="000D1AC2">
        <w:rPr>
          <w:sz w:val="28"/>
          <w:szCs w:val="28"/>
        </w:rPr>
        <w:t xml:space="preserve">Dans le cadre de ma formation en BTS Services Informatiques aux Organisations spécialité </w:t>
      </w:r>
      <w:r w:rsidR="00646BA6">
        <w:rPr>
          <w:sz w:val="28"/>
          <w:szCs w:val="28"/>
        </w:rPr>
        <w:t>SLAM</w:t>
      </w:r>
      <w:r w:rsidRPr="000D1AC2">
        <w:rPr>
          <w:sz w:val="28"/>
          <w:szCs w:val="28"/>
        </w:rPr>
        <w:t xml:space="preserve">, j’ai effectué un stage au sein de la société </w:t>
      </w:r>
    </w:p>
    <w:p w:rsidR="0093722F" w:rsidRDefault="00646BA6" w:rsidP="009659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Elixir Consulting </w:t>
      </w:r>
      <w:r w:rsidR="0093722F" w:rsidRPr="000D1AC2">
        <w:rPr>
          <w:sz w:val="28"/>
          <w:szCs w:val="28"/>
        </w:rPr>
        <w:t>d’une du</w:t>
      </w:r>
      <w:r w:rsidR="0093722F">
        <w:rPr>
          <w:sz w:val="28"/>
          <w:szCs w:val="28"/>
        </w:rPr>
        <w:t xml:space="preserve">rée de cinq semaines, </w:t>
      </w:r>
      <w:r>
        <w:rPr>
          <w:sz w:val="28"/>
          <w:szCs w:val="28"/>
        </w:rPr>
        <w:t>du 30 Mai</w:t>
      </w:r>
      <w:r w:rsidR="0093722F" w:rsidRPr="000D1AC2">
        <w:rPr>
          <w:sz w:val="28"/>
          <w:szCs w:val="28"/>
        </w:rPr>
        <w:t xml:space="preserve"> au </w:t>
      </w:r>
      <w:r w:rsidR="0093722F">
        <w:rPr>
          <w:sz w:val="28"/>
          <w:szCs w:val="28"/>
        </w:rPr>
        <w:t>1</w:t>
      </w:r>
      <w:r w:rsidR="0093722F" w:rsidRPr="000D1AC2">
        <w:rPr>
          <w:sz w:val="28"/>
          <w:szCs w:val="28"/>
        </w:rPr>
        <w:t xml:space="preserve"> </w:t>
      </w:r>
      <w:r>
        <w:rPr>
          <w:sz w:val="28"/>
          <w:szCs w:val="28"/>
        </w:rPr>
        <w:t>Juillet</w:t>
      </w:r>
      <w:r w:rsidR="0093722F" w:rsidRPr="000D1AC2">
        <w:rPr>
          <w:sz w:val="28"/>
          <w:szCs w:val="28"/>
        </w:rPr>
        <w:t xml:space="preserve"> 2016.</w:t>
      </w:r>
    </w:p>
    <w:p w:rsidR="00661EC2" w:rsidRDefault="00661EC2" w:rsidP="00965922">
      <w:pPr>
        <w:ind w:left="708" w:firstLine="708"/>
        <w:jc w:val="both"/>
        <w:rPr>
          <w:sz w:val="28"/>
          <w:szCs w:val="28"/>
        </w:rPr>
      </w:pPr>
    </w:p>
    <w:p w:rsidR="00661EC2" w:rsidRPr="00661EC2" w:rsidRDefault="00661EC2" w:rsidP="00965922">
      <w:pPr>
        <w:ind w:firstLine="708"/>
        <w:jc w:val="both"/>
        <w:rPr>
          <w:sz w:val="28"/>
          <w:szCs w:val="28"/>
        </w:rPr>
      </w:pPr>
      <w:r w:rsidRPr="00661EC2">
        <w:rPr>
          <w:sz w:val="28"/>
          <w:szCs w:val="28"/>
        </w:rPr>
        <w:t>Avant de commencer ce rapport de stage je tena</w:t>
      </w:r>
      <w:r w:rsidR="00965922">
        <w:rPr>
          <w:sz w:val="28"/>
          <w:szCs w:val="28"/>
        </w:rPr>
        <w:t xml:space="preserve">is à remercier toute </w:t>
      </w:r>
      <w:r>
        <w:rPr>
          <w:sz w:val="28"/>
          <w:szCs w:val="28"/>
        </w:rPr>
        <w:t>l’équipe d’Elixir Consulting</w:t>
      </w:r>
      <w:r w:rsidRPr="00661EC2">
        <w:rPr>
          <w:sz w:val="28"/>
          <w:szCs w:val="28"/>
        </w:rPr>
        <w:t>, pour l’opportunité qu’ils m’ont donné de réaliser mon stage chez eux.</w:t>
      </w:r>
    </w:p>
    <w:p w:rsidR="00661EC2" w:rsidRPr="0093722F" w:rsidRDefault="00661EC2" w:rsidP="00965922">
      <w:pPr>
        <w:ind w:firstLine="708"/>
        <w:jc w:val="both"/>
        <w:rPr>
          <w:sz w:val="28"/>
          <w:szCs w:val="28"/>
        </w:rPr>
      </w:pPr>
      <w:r w:rsidRPr="00661EC2">
        <w:rPr>
          <w:sz w:val="28"/>
          <w:szCs w:val="28"/>
        </w:rPr>
        <w:t xml:space="preserve">Je tiens ainsi à remercier dans un premier temps </w:t>
      </w:r>
      <w:r>
        <w:rPr>
          <w:sz w:val="28"/>
          <w:szCs w:val="28"/>
        </w:rPr>
        <w:t>Jeremy</w:t>
      </w:r>
      <w:r w:rsidRPr="00661EC2">
        <w:rPr>
          <w:sz w:val="28"/>
          <w:szCs w:val="28"/>
        </w:rPr>
        <w:t xml:space="preserve"> </w:t>
      </w:r>
      <w:r w:rsidRPr="00377F8D">
        <w:rPr>
          <w:rStyle w:val="xbe"/>
          <w:sz w:val="28"/>
        </w:rPr>
        <w:t>STRZODA</w:t>
      </w:r>
      <w:r w:rsidR="00965922">
        <w:rPr>
          <w:sz w:val="28"/>
          <w:szCs w:val="28"/>
        </w:rPr>
        <w:t xml:space="preserve"> pour </w:t>
      </w:r>
      <w:r w:rsidRPr="00661EC2">
        <w:rPr>
          <w:sz w:val="28"/>
          <w:szCs w:val="28"/>
        </w:rPr>
        <w:t>m’avoir accepté dans son équipe et la confiance qu’il m’a accordé tout au long de ces 5 semaines.</w:t>
      </w:r>
    </w:p>
    <w:p w:rsidR="0093722F" w:rsidRDefault="00273E62" w:rsidP="0093722F"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1573530</wp:posOffset>
            </wp:positionV>
            <wp:extent cx="5703570" cy="2838450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lixir-consulting-portfol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22F">
        <w:br w:type="page"/>
      </w:r>
    </w:p>
    <w:p w:rsidR="005E5950" w:rsidRDefault="00273E62" w:rsidP="005E5950">
      <w:pPr>
        <w:tabs>
          <w:tab w:val="left" w:pos="528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609A9" wp14:editId="3EBD6DB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62040" cy="91440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0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073" w:rsidRPr="000E7742" w:rsidRDefault="00CD20C2" w:rsidP="001C4073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  <w:t>Elixir Consulting</w:t>
                            </w:r>
                            <w:r w:rsidR="00A83C90">
                              <w:rPr>
                                <w:rFonts w:ascii="Gill Sans MT" w:hAnsi="Gill Sans MT"/>
                                <w:b/>
                                <w:color w:val="0070C0"/>
                                <w:sz w:val="96"/>
                                <w:szCs w:val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09A9" id="Zone de texte 11" o:spid="_x0000_s1035" type="#_x0000_t202" style="position:absolute;margin-left:0;margin-top:0;width:485.2pt;height:1in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" filled="f" stroked="f">
                <v:textbox>
                  <w:txbxContent>
                    <w:p w:rsidR="001C4073" w:rsidRPr="000E7742" w:rsidRDefault="00CD20C2" w:rsidP="001C4073">
                      <w:pPr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  <w:t>Elixir Consulting</w:t>
                      </w:r>
                      <w:r w:rsidR="00A83C90">
                        <w:rPr>
                          <w:rFonts w:ascii="Gill Sans MT" w:hAnsi="Gill Sans MT"/>
                          <w:b/>
                          <w:color w:val="0070C0"/>
                          <w:sz w:val="96"/>
                          <w:szCs w:val="8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4073" w:rsidRDefault="00273E62" w:rsidP="005E5950">
      <w:pPr>
        <w:tabs>
          <w:tab w:val="left" w:pos="5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9385F" wp14:editId="3C94679C">
                <wp:simplePos x="0" y="0"/>
                <wp:positionH relativeFrom="margin">
                  <wp:align>left</wp:align>
                </wp:positionH>
                <wp:positionV relativeFrom="paragraph">
                  <wp:posOffset>11871</wp:posOffset>
                </wp:positionV>
                <wp:extent cx="3554095" cy="556260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073" w:rsidRPr="005828DB" w:rsidRDefault="001C4073" w:rsidP="001C4073">
                            <w:pP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</w:pPr>
                            <w:r w:rsidRPr="005828DB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1/ Localisation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385F" id="Zone de texte 12" o:spid="_x0000_s1036" type="#_x0000_t202" style="position:absolute;margin-left:0;margin-top:.95pt;width:279.85pt;height:43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" filled="f" stroked="f">
                <v:textbox>
                  <w:txbxContent>
                    <w:p w:rsidR="001C4073" w:rsidRPr="005828DB" w:rsidRDefault="001C4073" w:rsidP="001C4073">
                      <w:pP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</w:pPr>
                      <w:r w:rsidRPr="005828DB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1/ Localisation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4073" w:rsidRPr="001C4073" w:rsidRDefault="001C4073" w:rsidP="001C4073"/>
    <w:p w:rsidR="001C4073" w:rsidRPr="001C4073" w:rsidRDefault="001C4073" w:rsidP="001C4073"/>
    <w:p w:rsidR="001C4073" w:rsidRPr="001C4073" w:rsidRDefault="001C4073" w:rsidP="001C4073"/>
    <w:p w:rsidR="001C4073" w:rsidRPr="001C4073" w:rsidRDefault="001C4073" w:rsidP="001C4073"/>
    <w:p w:rsidR="001C4073" w:rsidRPr="00377F8D" w:rsidRDefault="00377F8D" w:rsidP="00273E62">
      <w:pPr>
        <w:rPr>
          <w:rStyle w:val="xbe"/>
          <w:sz w:val="28"/>
        </w:rPr>
      </w:pPr>
      <w:r w:rsidRPr="00377F8D">
        <w:rPr>
          <w:sz w:val="28"/>
        </w:rPr>
        <w:t xml:space="preserve">L’entreprise Elixir Consulting se situe </w:t>
      </w:r>
      <w:r w:rsidRPr="00377F8D">
        <w:rPr>
          <w:rStyle w:val="xbe"/>
          <w:sz w:val="28"/>
        </w:rPr>
        <w:t xml:space="preserve">8 Place Dugas à </w:t>
      </w:r>
      <w:proofErr w:type="spellStart"/>
      <w:r w:rsidRPr="00377F8D">
        <w:rPr>
          <w:rStyle w:val="xbe"/>
          <w:sz w:val="28"/>
        </w:rPr>
        <w:t>Thurins</w:t>
      </w:r>
      <w:proofErr w:type="spellEnd"/>
      <w:r>
        <w:rPr>
          <w:rStyle w:val="xbe"/>
          <w:sz w:val="28"/>
        </w:rPr>
        <w:t>, 69510</w:t>
      </w:r>
      <w:r w:rsidRPr="00377F8D">
        <w:rPr>
          <w:rStyle w:val="xbe"/>
          <w:sz w:val="28"/>
        </w:rPr>
        <w:t>.</w:t>
      </w:r>
    </w:p>
    <w:p w:rsidR="00273E62" w:rsidRDefault="00273E62" w:rsidP="00273E62">
      <w:pPr>
        <w:ind w:left="708" w:firstLine="708"/>
        <w:rPr>
          <w:rStyle w:val="xbe"/>
          <w:sz w:val="28"/>
        </w:rPr>
      </w:pPr>
    </w:p>
    <w:p w:rsidR="00377F8D" w:rsidRPr="00377F8D" w:rsidRDefault="00377F8D" w:rsidP="00273E62">
      <w:pPr>
        <w:rPr>
          <w:rStyle w:val="xbe"/>
          <w:sz w:val="28"/>
        </w:rPr>
      </w:pPr>
      <w:r w:rsidRPr="00377F8D">
        <w:rPr>
          <w:rStyle w:val="xbe"/>
          <w:sz w:val="28"/>
        </w:rPr>
        <w:t>Responsable : Jeremy STRZODA</w:t>
      </w:r>
    </w:p>
    <w:p w:rsidR="00377F8D" w:rsidRPr="00377F8D" w:rsidRDefault="00377F8D" w:rsidP="00377F8D">
      <w:pPr>
        <w:ind w:left="708" w:firstLine="708"/>
        <w:rPr>
          <w:rStyle w:val="xbe"/>
          <w:sz w:val="28"/>
        </w:rPr>
      </w:pPr>
    </w:p>
    <w:p w:rsidR="00377F8D" w:rsidRPr="00377F8D" w:rsidRDefault="00377F8D" w:rsidP="00273E62">
      <w:pPr>
        <w:rPr>
          <w:sz w:val="28"/>
        </w:rPr>
      </w:pPr>
      <w:r w:rsidRPr="00377F8D">
        <w:rPr>
          <w:rStyle w:val="xbe"/>
          <w:sz w:val="28"/>
        </w:rPr>
        <w:t>Numéro de téléphone : 06 07 96 00 90</w:t>
      </w:r>
    </w:p>
    <w:p w:rsidR="00CD20C2" w:rsidRDefault="001C4073" w:rsidP="001C4073">
      <w:pPr>
        <w:tabs>
          <w:tab w:val="left" w:pos="4896"/>
        </w:tabs>
      </w:pPr>
      <w:r>
        <w:tab/>
      </w:r>
    </w:p>
    <w:p w:rsidR="00CD20C2" w:rsidRDefault="00CD20C2" w:rsidP="00CD20C2"/>
    <w:p w:rsidR="00273E62" w:rsidRDefault="00273E62" w:rsidP="00CD20C2"/>
    <w:p w:rsidR="00273E62" w:rsidRDefault="00273E62" w:rsidP="00CD20C2"/>
    <w:p w:rsidR="00273E62" w:rsidRDefault="00A71181" w:rsidP="00CD20C2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573405</wp:posOffset>
            </wp:positionH>
            <wp:positionV relativeFrom="paragraph">
              <wp:posOffset>59773</wp:posOffset>
            </wp:positionV>
            <wp:extent cx="4606290" cy="3291840"/>
            <wp:effectExtent l="0" t="0" r="381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329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273E62" w:rsidRDefault="00273E62" w:rsidP="00CD20C2"/>
    <w:p w:rsidR="00015116" w:rsidRDefault="00015116" w:rsidP="00CD20C2"/>
    <w:p w:rsidR="00015116" w:rsidRDefault="00015116" w:rsidP="00CD20C2"/>
    <w:p w:rsidR="00015116" w:rsidRDefault="00015116" w:rsidP="00CD20C2"/>
    <w:p w:rsidR="00015116" w:rsidRDefault="00015116" w:rsidP="00CD20C2"/>
    <w:p w:rsidR="00015116" w:rsidRDefault="00015116" w:rsidP="00CD20C2"/>
    <w:p w:rsidR="00015116" w:rsidRDefault="00015116" w:rsidP="00CD20C2"/>
    <w:p w:rsidR="00015116" w:rsidRDefault="00015116" w:rsidP="00CD20C2"/>
    <w:p w:rsidR="00015116" w:rsidRDefault="00015116" w:rsidP="00CD20C2"/>
    <w:p w:rsidR="00015116" w:rsidRPr="00CD20C2" w:rsidRDefault="00015116" w:rsidP="00CD20C2"/>
    <w:p w:rsidR="00CD20C2" w:rsidRPr="00CD20C2" w:rsidRDefault="00273E62" w:rsidP="00CD20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B18B0" wp14:editId="282EF72C">
                <wp:simplePos x="0" y="0"/>
                <wp:positionH relativeFrom="margin">
                  <wp:align>left</wp:align>
                </wp:positionH>
                <wp:positionV relativeFrom="paragraph">
                  <wp:posOffset>13280</wp:posOffset>
                </wp:positionV>
                <wp:extent cx="3554095" cy="556260"/>
                <wp:effectExtent l="0" t="0" r="0" b="0"/>
                <wp:wrapSquare wrapText="bothSides"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0C2" w:rsidRPr="005828DB" w:rsidRDefault="00CD20C2" w:rsidP="00CD20C2">
                            <w:pP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</w:pPr>
                            <w:r w:rsidRPr="005828DB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1</w:t>
                            </w:r>
                            <w:r w:rsidR="0093722F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I</w:t>
                            </w:r>
                            <w:r w:rsidRPr="005828DB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/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B18B0" id="Zone de texte 15" o:spid="_x0000_s1037" type="#_x0000_t202" style="position:absolute;margin-left:0;margin-top:1.05pt;width:279.85pt;height:43.8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" filled="f" stroked="f">
                <v:textbox>
                  <w:txbxContent>
                    <w:p w:rsidR="00CD20C2" w:rsidRPr="005828DB" w:rsidRDefault="00CD20C2" w:rsidP="00CD20C2">
                      <w:pP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</w:pPr>
                      <w:r w:rsidRPr="005828DB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1</w:t>
                      </w:r>
                      <w:r w:rsidR="0093722F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I</w:t>
                      </w:r>
                      <w:r w:rsidRPr="005828DB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/ Présentation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D20C2" w:rsidRPr="00CD20C2" w:rsidRDefault="00CD20C2" w:rsidP="00CD20C2"/>
    <w:p w:rsidR="00CD20C2" w:rsidRPr="00CD20C2" w:rsidRDefault="00CD20C2" w:rsidP="00CD20C2"/>
    <w:p w:rsidR="00CD20C2" w:rsidRPr="00CD20C2" w:rsidRDefault="00CD20C2" w:rsidP="00CD20C2"/>
    <w:p w:rsidR="007F6A11" w:rsidRDefault="007F6A11" w:rsidP="00273E62">
      <w:pPr>
        <w:ind w:firstLine="708"/>
        <w:jc w:val="both"/>
        <w:rPr>
          <w:sz w:val="28"/>
        </w:rPr>
      </w:pPr>
    </w:p>
    <w:p w:rsidR="00CD20C2" w:rsidRPr="00CD20C2" w:rsidRDefault="00CD20C2" w:rsidP="00282918">
      <w:pPr>
        <w:ind w:firstLine="708"/>
        <w:jc w:val="both"/>
        <w:rPr>
          <w:sz w:val="28"/>
        </w:rPr>
      </w:pPr>
      <w:r w:rsidRPr="00CD20C2">
        <w:rPr>
          <w:sz w:val="28"/>
        </w:rPr>
        <w:t>Elixir Consulting est une entreprise de développement informatique</w:t>
      </w:r>
      <w:r>
        <w:rPr>
          <w:sz w:val="28"/>
        </w:rPr>
        <w:t xml:space="preserve"> destiné au </w:t>
      </w:r>
      <w:r w:rsidRPr="00CD20C2">
        <w:rPr>
          <w:sz w:val="28"/>
        </w:rPr>
        <w:t>monde d’internet.</w:t>
      </w:r>
    </w:p>
    <w:p w:rsidR="00CD20C2" w:rsidRPr="00CD20C2" w:rsidRDefault="00CD20C2" w:rsidP="00282918">
      <w:pPr>
        <w:ind w:left="708" w:firstLine="708"/>
        <w:jc w:val="both"/>
        <w:rPr>
          <w:sz w:val="28"/>
        </w:rPr>
      </w:pPr>
    </w:p>
    <w:p w:rsidR="00CD20C2" w:rsidRDefault="00CD20C2" w:rsidP="00282918">
      <w:pPr>
        <w:ind w:firstLine="708"/>
        <w:jc w:val="both"/>
        <w:rPr>
          <w:sz w:val="28"/>
        </w:rPr>
      </w:pPr>
      <w:r w:rsidRPr="00CD20C2">
        <w:rPr>
          <w:sz w:val="28"/>
        </w:rPr>
        <w:t>L’entreprise effectue différentes tâches, création de site internet, optimisation et référencement.</w:t>
      </w:r>
    </w:p>
    <w:p w:rsidR="00273E62" w:rsidRDefault="00273E62" w:rsidP="00282918">
      <w:pPr>
        <w:jc w:val="both"/>
        <w:rPr>
          <w:sz w:val="28"/>
        </w:rPr>
      </w:pPr>
    </w:p>
    <w:p w:rsidR="00E448AC" w:rsidRDefault="00F339C4" w:rsidP="00282918">
      <w:pPr>
        <w:ind w:firstLine="708"/>
        <w:jc w:val="both"/>
        <w:rPr>
          <w:sz w:val="28"/>
        </w:rPr>
      </w:pPr>
      <w:r>
        <w:rPr>
          <w:sz w:val="28"/>
        </w:rPr>
        <w:t>Durant ce stage j’ai réalisé différentes tâches tel que la création de site internet et également du référencement pour optimiser les sites internet.</w:t>
      </w:r>
    </w:p>
    <w:p w:rsidR="00273E62" w:rsidRDefault="00273E62" w:rsidP="00282918">
      <w:pPr>
        <w:jc w:val="both"/>
        <w:rPr>
          <w:sz w:val="28"/>
        </w:rPr>
      </w:pPr>
    </w:p>
    <w:p w:rsidR="00273E62" w:rsidRDefault="00F339C4" w:rsidP="00282918">
      <w:pPr>
        <w:ind w:firstLine="708"/>
        <w:jc w:val="both"/>
        <w:rPr>
          <w:sz w:val="28"/>
        </w:rPr>
      </w:pPr>
      <w:r>
        <w:rPr>
          <w:sz w:val="28"/>
        </w:rPr>
        <w:t>L’entreprise s’occupe de différents clients parmi lesquels :</w:t>
      </w:r>
    </w:p>
    <w:p w:rsidR="00273E62" w:rsidRDefault="00273E62" w:rsidP="00282918">
      <w:pPr>
        <w:ind w:firstLine="708"/>
        <w:jc w:val="both"/>
        <w:rPr>
          <w:sz w:val="28"/>
        </w:rPr>
      </w:pPr>
    </w:p>
    <w:p w:rsidR="00F339C4" w:rsidRPr="00273E62" w:rsidRDefault="00F339C4" w:rsidP="00282918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273E62">
        <w:rPr>
          <w:sz w:val="28"/>
        </w:rPr>
        <w:t>MGM Rénovation</w:t>
      </w:r>
    </w:p>
    <w:p w:rsidR="00F339C4" w:rsidRPr="00273E62" w:rsidRDefault="00F339C4" w:rsidP="00282918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273E62">
        <w:rPr>
          <w:sz w:val="28"/>
        </w:rPr>
        <w:t>Speed Epave</w:t>
      </w:r>
    </w:p>
    <w:p w:rsidR="00F339C4" w:rsidRPr="00273E62" w:rsidRDefault="00F339C4" w:rsidP="00282918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273E62">
        <w:rPr>
          <w:sz w:val="28"/>
        </w:rPr>
        <w:t>Evasionen2cv</w:t>
      </w:r>
    </w:p>
    <w:p w:rsidR="00F339C4" w:rsidRPr="00273E62" w:rsidRDefault="00273E62" w:rsidP="00282918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273E62">
        <w:rPr>
          <w:sz w:val="28"/>
        </w:rPr>
        <w:t>S</w:t>
      </w:r>
      <w:r w:rsidR="00F339C4" w:rsidRPr="00273E62">
        <w:rPr>
          <w:sz w:val="28"/>
        </w:rPr>
        <w:t>ynergie Expertise</w:t>
      </w:r>
    </w:p>
    <w:p w:rsidR="00F339C4" w:rsidRPr="00273E62" w:rsidRDefault="00F339C4" w:rsidP="00282918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273E62">
        <w:rPr>
          <w:sz w:val="28"/>
        </w:rPr>
        <w:t>Diabolo-Spirit</w:t>
      </w:r>
    </w:p>
    <w:p w:rsidR="00F339C4" w:rsidRPr="00273E62" w:rsidRDefault="00F339C4" w:rsidP="00282918">
      <w:pPr>
        <w:pStyle w:val="Paragraphedeliste"/>
        <w:numPr>
          <w:ilvl w:val="0"/>
          <w:numId w:val="3"/>
        </w:numPr>
        <w:jc w:val="both"/>
        <w:rPr>
          <w:sz w:val="28"/>
        </w:rPr>
      </w:pPr>
      <w:r w:rsidRPr="00273E62">
        <w:rPr>
          <w:sz w:val="28"/>
        </w:rPr>
        <w:t>Destination-VR</w:t>
      </w:r>
    </w:p>
    <w:p w:rsidR="00C8055E" w:rsidRDefault="00C8055E" w:rsidP="00282918">
      <w:pPr>
        <w:jc w:val="both"/>
        <w:rPr>
          <w:sz w:val="28"/>
        </w:rPr>
      </w:pPr>
    </w:p>
    <w:p w:rsidR="001C7F82" w:rsidRDefault="001C7F82" w:rsidP="00282918">
      <w:pPr>
        <w:jc w:val="both"/>
        <w:rPr>
          <w:sz w:val="28"/>
        </w:rPr>
      </w:pPr>
    </w:p>
    <w:p w:rsidR="00282918" w:rsidRDefault="00282918" w:rsidP="00282918">
      <w:pPr>
        <w:ind w:firstLine="708"/>
        <w:jc w:val="both"/>
        <w:rPr>
          <w:sz w:val="28"/>
        </w:rPr>
      </w:pPr>
      <w:r>
        <w:rPr>
          <w:sz w:val="28"/>
        </w:rPr>
        <w:t>J’ai également eu l’occasion de travailler avec une autre entreprise</w:t>
      </w:r>
      <w:r w:rsidR="001771BC">
        <w:rPr>
          <w:sz w:val="28"/>
        </w:rPr>
        <w:t xml:space="preserve"> en collaboration avec Elixir Consulting</w:t>
      </w:r>
      <w:r>
        <w:rPr>
          <w:sz w:val="28"/>
        </w:rPr>
        <w:t xml:space="preserve">, </w:t>
      </w:r>
      <w:proofErr w:type="spellStart"/>
      <w:r>
        <w:rPr>
          <w:sz w:val="28"/>
        </w:rPr>
        <w:t>Synergy</w:t>
      </w:r>
      <w:proofErr w:type="spellEnd"/>
      <w:r>
        <w:rPr>
          <w:sz w:val="28"/>
        </w:rPr>
        <w:t xml:space="preserve"> Web.</w:t>
      </w:r>
    </w:p>
    <w:p w:rsidR="00282918" w:rsidRDefault="00282918" w:rsidP="00282918">
      <w:pPr>
        <w:ind w:firstLine="708"/>
        <w:jc w:val="both"/>
        <w:rPr>
          <w:sz w:val="28"/>
        </w:rPr>
      </w:pPr>
      <w:r>
        <w:rPr>
          <w:sz w:val="28"/>
        </w:rPr>
        <w:t>Cette entreprise travaille dans la création de site web principalement dans la ville de Lyon.</w:t>
      </w:r>
      <w:r w:rsidR="001771BC">
        <w:rPr>
          <w:sz w:val="28"/>
        </w:rPr>
        <w:t xml:space="preserve"> Avec cette entreprise j’ai réalisé un site web grâce à leurs conseils.</w:t>
      </w:r>
    </w:p>
    <w:p w:rsidR="001C7F82" w:rsidRDefault="001C7F82" w:rsidP="001C7F82">
      <w:pPr>
        <w:rPr>
          <w:sz w:val="28"/>
        </w:rPr>
      </w:pPr>
    </w:p>
    <w:p w:rsidR="00F43687" w:rsidRPr="001C7F82" w:rsidRDefault="00F43687" w:rsidP="001C7F82">
      <w:pPr>
        <w:rPr>
          <w:sz w:val="28"/>
        </w:rPr>
      </w:pPr>
    </w:p>
    <w:p w:rsidR="001C7F82" w:rsidRPr="001C7F82" w:rsidRDefault="003A7025" w:rsidP="001C7F82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085975" cy="1209675"/>
            <wp:effectExtent l="0" t="0" r="9525" b="0"/>
            <wp:wrapSquare wrapText="bothSides"/>
            <wp:docPr id="28" name="Image 28" descr="Synergy web creation de site e-commerce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ynergy web creation de site e-commerce Ly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1C7F82" w:rsidRPr="001C7F82" w:rsidRDefault="001C7F82" w:rsidP="001C7F82">
      <w:pPr>
        <w:rPr>
          <w:sz w:val="28"/>
        </w:rPr>
      </w:pPr>
    </w:p>
    <w:p w:rsidR="007B68FF" w:rsidRDefault="001C7F82" w:rsidP="001C7F82">
      <w:pPr>
        <w:tabs>
          <w:tab w:val="left" w:pos="1455"/>
        </w:tabs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779D4D" wp14:editId="37DA803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54095" cy="55626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F82" w:rsidRPr="005828DB" w:rsidRDefault="009B7E6D" w:rsidP="001C7F82">
                            <w:pP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III</w:t>
                            </w:r>
                            <w:r w:rsidR="001C7F82" w:rsidRPr="005828DB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 xml:space="preserve">/ 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Les 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79D4D" id="Zone de texte 1" o:spid="_x0000_s1038" type="#_x0000_t202" style="position:absolute;margin-left:0;margin-top:0;width:279.85pt;height:43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" filled="f" stroked="f">
                <v:textbox>
                  <w:txbxContent>
                    <w:p w:rsidR="001C7F82" w:rsidRPr="005828DB" w:rsidRDefault="009B7E6D" w:rsidP="001C7F82">
                      <w:pP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III</w:t>
                      </w:r>
                      <w:r w:rsidR="001C7F82" w:rsidRPr="005828DB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 xml:space="preserve">/ </w:t>
                      </w:r>
                      <w: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Les Missions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68FF" w:rsidRPr="007B68FF" w:rsidRDefault="007B68FF" w:rsidP="007B68FF">
      <w:pPr>
        <w:rPr>
          <w:sz w:val="28"/>
        </w:rPr>
      </w:pPr>
    </w:p>
    <w:p w:rsidR="007B68FF" w:rsidRDefault="007B68FF" w:rsidP="007B68FF">
      <w:pPr>
        <w:rPr>
          <w:sz w:val="28"/>
        </w:rPr>
      </w:pPr>
    </w:p>
    <w:p w:rsidR="007F6A11" w:rsidRDefault="007B68FF" w:rsidP="007B68FF">
      <w:pPr>
        <w:rPr>
          <w:sz w:val="28"/>
        </w:rPr>
      </w:pPr>
      <w:r>
        <w:rPr>
          <w:sz w:val="28"/>
        </w:rPr>
        <w:tab/>
      </w:r>
    </w:p>
    <w:p w:rsidR="007B68FF" w:rsidRDefault="007B68FF" w:rsidP="00282918">
      <w:pPr>
        <w:ind w:firstLine="708"/>
        <w:jc w:val="both"/>
        <w:rPr>
          <w:sz w:val="28"/>
        </w:rPr>
      </w:pPr>
      <w:r>
        <w:rPr>
          <w:sz w:val="28"/>
        </w:rPr>
        <w:t>J’ai eu l’occasion de réaliser différents types de missions. J’ai dû apprendre le référencement (SEO/SEA), mais également la création de sites web sous un CMS (WordPress).</w:t>
      </w:r>
    </w:p>
    <w:p w:rsidR="00F67C77" w:rsidRDefault="00F67C77" w:rsidP="00282918">
      <w:pPr>
        <w:jc w:val="both"/>
        <w:rPr>
          <w:sz w:val="28"/>
        </w:rPr>
      </w:pPr>
    </w:p>
    <w:p w:rsidR="00F67C77" w:rsidRDefault="00F67C77" w:rsidP="00282918">
      <w:pPr>
        <w:pStyle w:val="Paragraphedelis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Référencement et optimisation du site MGM Rénovation</w:t>
      </w:r>
    </w:p>
    <w:p w:rsidR="00F67C77" w:rsidRDefault="00F67C77" w:rsidP="00282918">
      <w:pPr>
        <w:pStyle w:val="Paragraphedelis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Référencement et optimisation du site Speed-Epave</w:t>
      </w:r>
    </w:p>
    <w:p w:rsidR="00F67C77" w:rsidRDefault="00F67C77" w:rsidP="00282918">
      <w:pPr>
        <w:pStyle w:val="Paragraphedelis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Référencement et optimisation du site Synergie Expertise</w:t>
      </w:r>
    </w:p>
    <w:p w:rsidR="00D41B98" w:rsidRDefault="00F67C77" w:rsidP="00282918">
      <w:pPr>
        <w:pStyle w:val="Paragraphedeliste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Création, référencement et optimisation du site Evasionen2cv</w:t>
      </w:r>
    </w:p>
    <w:p w:rsidR="00D41B98" w:rsidRPr="00D41B98" w:rsidRDefault="00D41B98" w:rsidP="00282918">
      <w:pPr>
        <w:jc w:val="both"/>
      </w:pPr>
    </w:p>
    <w:p w:rsidR="00D41B98" w:rsidRPr="00D41B98" w:rsidRDefault="004606A2" w:rsidP="00282918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2366646</wp:posOffset>
            </wp:positionH>
            <wp:positionV relativeFrom="paragraph">
              <wp:posOffset>743584</wp:posOffset>
            </wp:positionV>
            <wp:extent cx="3924300" cy="866775"/>
            <wp:effectExtent l="38100" t="457200" r="57150" b="447675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811291">
                      <a:off x="0" y="0"/>
                      <a:ext cx="3924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025"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1752600" cy="1095375"/>
            <wp:effectExtent l="95250" t="152400" r="95250" b="142875"/>
            <wp:wrapSquare wrapText="bothSides"/>
            <wp:docPr id="31" name="Image 31" descr="Résultat de recherche d'images pour &quot;mgm rénov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ésultat de recherche d'images pour &quot;mgm rénovation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04723"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B98" w:rsidRPr="00D41B98" w:rsidRDefault="00D41B98" w:rsidP="00282918">
      <w:pPr>
        <w:jc w:val="both"/>
      </w:pPr>
    </w:p>
    <w:p w:rsidR="00D41B98" w:rsidRPr="00D41B98" w:rsidRDefault="00D41B98" w:rsidP="00282918">
      <w:pPr>
        <w:jc w:val="both"/>
      </w:pPr>
    </w:p>
    <w:p w:rsidR="00D41B98" w:rsidRPr="00D41B98" w:rsidRDefault="00D41B98" w:rsidP="00D41B98"/>
    <w:p w:rsidR="00D41B98" w:rsidRPr="00D41B98" w:rsidRDefault="00D41B98" w:rsidP="00D41B98"/>
    <w:p w:rsidR="00D41B98" w:rsidRPr="00D41B98" w:rsidRDefault="004606A2" w:rsidP="00D41B98"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09800" cy="1226170"/>
            <wp:effectExtent l="0" t="0" r="0" b="0"/>
            <wp:wrapSquare wrapText="bothSides"/>
            <wp:docPr id="34" name="Image 34" descr="Diabolo l'évasion en 2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Diabolo l'évasion en 2C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Pr="00D41B98" w:rsidRDefault="00D41B98" w:rsidP="00D41B98"/>
    <w:p w:rsidR="00D41B98" w:rsidRDefault="00D41B98" w:rsidP="00D41B98"/>
    <w:p w:rsidR="00F67C77" w:rsidRDefault="00D41B98" w:rsidP="00D41B98">
      <w:pPr>
        <w:tabs>
          <w:tab w:val="left" w:pos="3270"/>
        </w:tabs>
      </w:pPr>
      <w:r>
        <w:tab/>
      </w:r>
    </w:p>
    <w:p w:rsidR="00D41B98" w:rsidRDefault="00D41B98" w:rsidP="00D41B98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D4D06" wp14:editId="45C0A0A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554095" cy="556260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1B98" w:rsidRPr="005828DB" w:rsidRDefault="00D41B98" w:rsidP="00D41B98">
                            <w:pP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IV</w:t>
                            </w:r>
                            <w:r w:rsidRPr="005828DB"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 xml:space="preserve">/ </w:t>
                            </w:r>
                            <w:r>
                              <w:rPr>
                                <w:rFonts w:ascii="Gill Sans MT" w:hAnsi="Gill Sans MT"/>
                                <w:b/>
                                <w:color w:val="548DD4" w:themeColor="text2" w:themeTint="99"/>
                                <w:sz w:val="52"/>
                                <w:szCs w:val="34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4D06" id="Zone de texte 21" o:spid="_x0000_s1039" type="#_x0000_t202" style="position:absolute;margin-left:0;margin-top:.75pt;width:279.85pt;height:43.8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" filled="f" stroked="f">
                <v:textbox>
                  <w:txbxContent>
                    <w:p w:rsidR="00D41B98" w:rsidRPr="005828DB" w:rsidRDefault="00D41B98" w:rsidP="00D41B98">
                      <w:pP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IV</w:t>
                      </w:r>
                      <w:r w:rsidRPr="005828DB"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 xml:space="preserve">/ </w:t>
                      </w:r>
                      <w:r>
                        <w:rPr>
                          <w:rFonts w:ascii="Gill Sans MT" w:hAnsi="Gill Sans MT"/>
                          <w:b/>
                          <w:color w:val="548DD4" w:themeColor="text2" w:themeTint="99"/>
                          <w:sz w:val="52"/>
                          <w:szCs w:val="34"/>
                        </w:rPr>
                        <w:t>Conclusion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41B98" w:rsidRDefault="00D41B98" w:rsidP="00D41B98">
      <w:pPr>
        <w:rPr>
          <w:color w:val="000000" w:themeColor="text1"/>
          <w:sz w:val="28"/>
          <w:szCs w:val="28"/>
        </w:rPr>
      </w:pPr>
    </w:p>
    <w:p w:rsidR="00D41B98" w:rsidRDefault="00D41B98" w:rsidP="00D41B98">
      <w:pPr>
        <w:rPr>
          <w:color w:val="000000" w:themeColor="text1"/>
          <w:sz w:val="28"/>
          <w:szCs w:val="28"/>
        </w:rPr>
      </w:pPr>
    </w:p>
    <w:p w:rsidR="00D41B98" w:rsidRDefault="00D41B98" w:rsidP="00D41B98">
      <w:pPr>
        <w:rPr>
          <w:color w:val="000000" w:themeColor="text1"/>
          <w:sz w:val="28"/>
          <w:szCs w:val="28"/>
        </w:rPr>
      </w:pPr>
    </w:p>
    <w:p w:rsidR="00D41B98" w:rsidRDefault="00D41B98" w:rsidP="00D41B98">
      <w:pPr>
        <w:rPr>
          <w:color w:val="000000" w:themeColor="text1"/>
          <w:sz w:val="28"/>
          <w:szCs w:val="28"/>
        </w:rPr>
      </w:pPr>
    </w:p>
    <w:p w:rsidR="00D41B98" w:rsidRDefault="00D41B98" w:rsidP="00B70053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 stage chez Elixir Consulting m’a permis de découvrir un environnement de travail en entreprise</w:t>
      </w:r>
      <w:r w:rsidR="00B20A9C">
        <w:rPr>
          <w:color w:val="000000" w:themeColor="text1"/>
          <w:sz w:val="28"/>
          <w:szCs w:val="28"/>
        </w:rPr>
        <w:t xml:space="preserve"> que je ne connaissais pas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</w:p>
    <w:p w:rsidR="00D41B98" w:rsidRDefault="00D41B98" w:rsidP="00FD0F16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J’ai pu consolider les compétences que j’avais acquise durant ma formation de première année notamment en création de site internet et également en matière de référencement.</w:t>
      </w:r>
    </w:p>
    <w:p w:rsidR="00D41B98" w:rsidRDefault="00D41B98" w:rsidP="00FD0F16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Travailler sur des projets concrets qui ont été inclus dans le processus de production </w:t>
      </w:r>
      <w:r w:rsidR="007C6D5E">
        <w:rPr>
          <w:color w:val="000000" w:themeColor="text1"/>
          <w:sz w:val="28"/>
          <w:szCs w:val="28"/>
        </w:rPr>
        <w:t xml:space="preserve">tel que le site evasionen2cv </w:t>
      </w:r>
      <w:r>
        <w:rPr>
          <w:color w:val="000000" w:themeColor="text1"/>
          <w:sz w:val="28"/>
          <w:szCs w:val="28"/>
        </w:rPr>
        <w:t xml:space="preserve">a été très profitable et m’a </w:t>
      </w:r>
      <w:r w:rsidR="007C6D5E">
        <w:rPr>
          <w:color w:val="000000" w:themeColor="text1"/>
          <w:sz w:val="28"/>
          <w:szCs w:val="28"/>
        </w:rPr>
        <w:t>donné</w:t>
      </w:r>
      <w:r>
        <w:rPr>
          <w:color w:val="000000" w:themeColor="text1"/>
          <w:sz w:val="28"/>
          <w:szCs w:val="28"/>
        </w:rPr>
        <w:t xml:space="preserve"> un certain sens des responsabilités</w:t>
      </w:r>
      <w:r w:rsidR="00B20A9C">
        <w:rPr>
          <w:color w:val="000000" w:themeColor="text1"/>
          <w:sz w:val="28"/>
          <w:szCs w:val="28"/>
        </w:rPr>
        <w:t xml:space="preserve"> dans ce processus de création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br/>
      </w:r>
    </w:p>
    <w:p w:rsidR="00D41B98" w:rsidRPr="00545F68" w:rsidRDefault="00D41B98" w:rsidP="00FD0F16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Encore une fois je remercie Elixir Consulting </w:t>
      </w:r>
      <w:r w:rsidR="00DB194C">
        <w:rPr>
          <w:color w:val="000000" w:themeColor="text1"/>
          <w:sz w:val="28"/>
          <w:szCs w:val="28"/>
        </w:rPr>
        <w:t xml:space="preserve">et l’équipe de </w:t>
      </w:r>
      <w:proofErr w:type="spellStart"/>
      <w:r w:rsidR="00DB194C">
        <w:rPr>
          <w:color w:val="000000" w:themeColor="text1"/>
          <w:sz w:val="28"/>
          <w:szCs w:val="28"/>
        </w:rPr>
        <w:t>Synergy</w:t>
      </w:r>
      <w:proofErr w:type="spellEnd"/>
      <w:r w:rsidR="00DB194C">
        <w:rPr>
          <w:color w:val="000000" w:themeColor="text1"/>
          <w:sz w:val="28"/>
          <w:szCs w:val="28"/>
        </w:rPr>
        <w:t xml:space="preserve"> Web </w:t>
      </w:r>
      <w:r>
        <w:rPr>
          <w:color w:val="000000" w:themeColor="text1"/>
          <w:sz w:val="28"/>
          <w:szCs w:val="28"/>
        </w:rPr>
        <w:t>de m’avoir accueilli et fait</w:t>
      </w:r>
      <w:r w:rsidR="00DB194C">
        <w:rPr>
          <w:color w:val="000000" w:themeColor="text1"/>
          <w:sz w:val="28"/>
          <w:szCs w:val="28"/>
        </w:rPr>
        <w:t xml:space="preserve"> confiance dans ces différents projets.</w:t>
      </w:r>
    </w:p>
    <w:p w:rsidR="00D41B98" w:rsidRPr="00D41B98" w:rsidRDefault="00D41B98" w:rsidP="00D41B98">
      <w:pPr>
        <w:tabs>
          <w:tab w:val="left" w:pos="3270"/>
        </w:tabs>
      </w:pPr>
    </w:p>
    <w:sectPr w:rsidR="00D41B98" w:rsidRPr="00D41B98" w:rsidSect="00B366D7">
      <w:headerReference w:type="default" r:id="rId16"/>
      <w:footerReference w:type="default" r:id="rId17"/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A25" w:rsidRDefault="00F26A25" w:rsidP="006651C9">
      <w:r>
        <w:separator/>
      </w:r>
    </w:p>
  </w:endnote>
  <w:endnote w:type="continuationSeparator" w:id="0">
    <w:p w:rsidR="00F26A25" w:rsidRDefault="00F26A25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  <w:szCs w:val="22"/>
      </w:rPr>
      <w:id w:val="763578080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F81BD" w:themeColor="accent1"/>
        <w:sz w:val="40"/>
        <w:szCs w:val="40"/>
      </w:rPr>
    </w:sdtEndPr>
    <w:sdtContent>
      <w:p w:rsidR="00DD0134" w:rsidRDefault="00DD0134">
        <w:pPr>
          <w:pStyle w:val="Pieddepage"/>
          <w:jc w:val="right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>
          <w:rPr>
            <w:rFonts w:cs="Times New Roman"/>
            <w:sz w:val="22"/>
            <w:szCs w:val="22"/>
          </w:rPr>
          <w:fldChar w:fldCharType="begin"/>
        </w:r>
        <w:r>
          <w:instrText>PAGE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 w:rsidR="00460E86" w:rsidRPr="00460E86">
          <w:rPr>
            <w:rFonts w:asciiTheme="majorHAnsi" w:eastAsiaTheme="majorEastAsia" w:hAnsiTheme="majorHAnsi" w:cstheme="majorBidi"/>
            <w:noProof/>
            <w:color w:val="4F81BD" w:themeColor="accent1"/>
            <w:sz w:val="40"/>
            <w:szCs w:val="40"/>
          </w:rPr>
          <w:t>7</w:t>
        </w:r>
        <w:r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  <w:fldChar w:fldCharType="end"/>
        </w:r>
      </w:p>
    </w:sdtContent>
  </w:sdt>
  <w:p w:rsidR="00DD0134" w:rsidRDefault="00DD013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A25" w:rsidRDefault="00F26A25" w:rsidP="006651C9">
      <w:r>
        <w:separator/>
      </w:r>
    </w:p>
  </w:footnote>
  <w:footnote w:type="continuationSeparator" w:id="0">
    <w:p w:rsidR="00F26A25" w:rsidRDefault="00F26A25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7F82" w:rsidRDefault="00B5655E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-167005</wp:posOffset>
          </wp:positionV>
          <wp:extent cx="1905000" cy="918330"/>
          <wp:effectExtent l="0" t="0" r="0" b="0"/>
          <wp:wrapSquare wrapText="bothSides"/>
          <wp:docPr id="4" name="Image 4" descr="Résultat de recherche d'images pour &quot;ynov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ynov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91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7F82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5481955</wp:posOffset>
          </wp:positionH>
          <wp:positionV relativeFrom="paragraph">
            <wp:posOffset>-39370</wp:posOffset>
          </wp:positionV>
          <wp:extent cx="999490" cy="756920"/>
          <wp:effectExtent l="0" t="0" r="0" b="5080"/>
          <wp:wrapSquare wrapText="bothSides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Screenshot_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9949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226BF"/>
    <w:multiLevelType w:val="hybridMultilevel"/>
    <w:tmpl w:val="64EAEF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A5611"/>
    <w:multiLevelType w:val="hybridMultilevel"/>
    <w:tmpl w:val="04B84AAC"/>
    <w:lvl w:ilvl="0" w:tplc="7FB858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44B60"/>
    <w:multiLevelType w:val="hybridMultilevel"/>
    <w:tmpl w:val="6CA213AC"/>
    <w:lvl w:ilvl="0" w:tplc="92FE99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15E3F"/>
    <w:multiLevelType w:val="hybridMultilevel"/>
    <w:tmpl w:val="C0E6CD68"/>
    <w:lvl w:ilvl="0" w:tplc="01C890F6">
      <w:numFmt w:val="bullet"/>
      <w:lvlText w:val="-"/>
      <w:lvlJc w:val="left"/>
      <w:pPr>
        <w:ind w:left="2844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17"/>
    <w:rsid w:val="00010A63"/>
    <w:rsid w:val="00015116"/>
    <w:rsid w:val="000326C5"/>
    <w:rsid w:val="000861DC"/>
    <w:rsid w:val="000E7742"/>
    <w:rsid w:val="00154F18"/>
    <w:rsid w:val="001730CA"/>
    <w:rsid w:val="001771BC"/>
    <w:rsid w:val="001A02BE"/>
    <w:rsid w:val="001C4073"/>
    <w:rsid w:val="001C7F82"/>
    <w:rsid w:val="00202362"/>
    <w:rsid w:val="002534DD"/>
    <w:rsid w:val="00255463"/>
    <w:rsid w:val="00273E62"/>
    <w:rsid w:val="00282918"/>
    <w:rsid w:val="002A724D"/>
    <w:rsid w:val="002E3EBE"/>
    <w:rsid w:val="002F4FD5"/>
    <w:rsid w:val="0036384A"/>
    <w:rsid w:val="00364ADF"/>
    <w:rsid w:val="00377F8D"/>
    <w:rsid w:val="003874D9"/>
    <w:rsid w:val="003A7025"/>
    <w:rsid w:val="003B5121"/>
    <w:rsid w:val="003E3804"/>
    <w:rsid w:val="004452A3"/>
    <w:rsid w:val="004606A2"/>
    <w:rsid w:val="00460E86"/>
    <w:rsid w:val="00463284"/>
    <w:rsid w:val="00472FC1"/>
    <w:rsid w:val="004A6277"/>
    <w:rsid w:val="00515EF9"/>
    <w:rsid w:val="00520E8E"/>
    <w:rsid w:val="00526DD1"/>
    <w:rsid w:val="00552A23"/>
    <w:rsid w:val="005828DB"/>
    <w:rsid w:val="0058332A"/>
    <w:rsid w:val="005E5950"/>
    <w:rsid w:val="00646BA6"/>
    <w:rsid w:val="00661EC2"/>
    <w:rsid w:val="006651C9"/>
    <w:rsid w:val="006B445E"/>
    <w:rsid w:val="006D4403"/>
    <w:rsid w:val="006E5438"/>
    <w:rsid w:val="006F3415"/>
    <w:rsid w:val="007113F3"/>
    <w:rsid w:val="00726528"/>
    <w:rsid w:val="007975A2"/>
    <w:rsid w:val="007B68FF"/>
    <w:rsid w:val="007C6D5E"/>
    <w:rsid w:val="007F6A11"/>
    <w:rsid w:val="00807216"/>
    <w:rsid w:val="00824D81"/>
    <w:rsid w:val="00831617"/>
    <w:rsid w:val="0087101A"/>
    <w:rsid w:val="008915FD"/>
    <w:rsid w:val="008B28C5"/>
    <w:rsid w:val="00901EB1"/>
    <w:rsid w:val="00907377"/>
    <w:rsid w:val="0093722F"/>
    <w:rsid w:val="00965922"/>
    <w:rsid w:val="00966849"/>
    <w:rsid w:val="009A6D3D"/>
    <w:rsid w:val="009B7E6D"/>
    <w:rsid w:val="009F47A6"/>
    <w:rsid w:val="00A57B23"/>
    <w:rsid w:val="00A71181"/>
    <w:rsid w:val="00A83C90"/>
    <w:rsid w:val="00AA04D5"/>
    <w:rsid w:val="00AC0341"/>
    <w:rsid w:val="00AF7742"/>
    <w:rsid w:val="00B03518"/>
    <w:rsid w:val="00B20A9C"/>
    <w:rsid w:val="00B366D7"/>
    <w:rsid w:val="00B3766B"/>
    <w:rsid w:val="00B5655E"/>
    <w:rsid w:val="00B70053"/>
    <w:rsid w:val="00B859F6"/>
    <w:rsid w:val="00B87D29"/>
    <w:rsid w:val="00B92265"/>
    <w:rsid w:val="00B95C66"/>
    <w:rsid w:val="00BD6711"/>
    <w:rsid w:val="00BF0E26"/>
    <w:rsid w:val="00C02B9A"/>
    <w:rsid w:val="00C57FC3"/>
    <w:rsid w:val="00C8055E"/>
    <w:rsid w:val="00CD20C2"/>
    <w:rsid w:val="00CF5F73"/>
    <w:rsid w:val="00D33D2A"/>
    <w:rsid w:val="00D41B98"/>
    <w:rsid w:val="00D4315F"/>
    <w:rsid w:val="00D86F3D"/>
    <w:rsid w:val="00D90008"/>
    <w:rsid w:val="00D97D16"/>
    <w:rsid w:val="00DB194C"/>
    <w:rsid w:val="00DD0134"/>
    <w:rsid w:val="00DE4713"/>
    <w:rsid w:val="00DF60EE"/>
    <w:rsid w:val="00E348C0"/>
    <w:rsid w:val="00E448AC"/>
    <w:rsid w:val="00E45574"/>
    <w:rsid w:val="00E5405E"/>
    <w:rsid w:val="00F26A25"/>
    <w:rsid w:val="00F339C4"/>
    <w:rsid w:val="00F40A20"/>
    <w:rsid w:val="00F43687"/>
    <w:rsid w:val="00F67C77"/>
    <w:rsid w:val="00F8101C"/>
    <w:rsid w:val="00FA4A96"/>
    <w:rsid w:val="00FD0F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xbe">
    <w:name w:val="_xbe"/>
    <w:basedOn w:val="Policepardfaut"/>
    <w:rsid w:val="00377F8D"/>
  </w:style>
  <w:style w:type="character" w:styleId="Lienhypertexte">
    <w:name w:val="Hyperlink"/>
    <w:basedOn w:val="Policepardfaut"/>
    <w:uiPriority w:val="99"/>
    <w:semiHidden/>
    <w:unhideWhenUsed/>
    <w:rsid w:val="00377F8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3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6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-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9938E6-9D4F-42EC-89D8-5307C2C9B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2017-05-21T15:00:00Z</dcterms:created>
  <dcterms:modified xsi:type="dcterms:W3CDTF">2017-05-22T16:25:00Z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